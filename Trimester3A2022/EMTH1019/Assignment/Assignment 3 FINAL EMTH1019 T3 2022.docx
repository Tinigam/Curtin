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8F67" w14:textId="0F6F703B" w:rsidR="00EE1921" w:rsidRDefault="00EE1921" w:rsidP="00D96A87">
      <w:pPr>
        <w:spacing w:after="120" w:line="240" w:lineRule="auto"/>
        <w:jc w:val="center"/>
        <w:rPr>
          <w:rFonts w:eastAsia="Times New Roman" w:cstheme="minorHAnsi"/>
          <w:b/>
          <w:sz w:val="32"/>
          <w:szCs w:val="32"/>
        </w:rPr>
      </w:pPr>
      <w:bookmarkStart w:id="0" w:name="_Hlk485546606"/>
      <w:r>
        <w:rPr>
          <w:rFonts w:eastAsia="Times New Roman" w:cstheme="minorHAnsi"/>
          <w:b/>
          <w:sz w:val="32"/>
          <w:szCs w:val="32"/>
        </w:rPr>
        <w:t>CURTIN COLLEGE</w:t>
      </w:r>
      <w:r w:rsidR="00D96A87">
        <w:rPr>
          <w:rFonts w:eastAsia="Times New Roman" w:cstheme="minorHAnsi"/>
          <w:b/>
          <w:sz w:val="32"/>
          <w:szCs w:val="32"/>
        </w:rPr>
        <w:t xml:space="preserve"> - </w:t>
      </w:r>
      <w:r>
        <w:rPr>
          <w:rFonts w:eastAsia="Times New Roman" w:cstheme="minorHAnsi"/>
          <w:b/>
          <w:sz w:val="32"/>
          <w:szCs w:val="32"/>
        </w:rPr>
        <w:t>EMTH1019 Linear Algebra and Statistics</w:t>
      </w:r>
    </w:p>
    <w:p w14:paraId="1B90DC39" w14:textId="50D1E68E" w:rsidR="00EE1921" w:rsidRDefault="00DA0962" w:rsidP="00EE1921">
      <w:pPr>
        <w:spacing w:line="240" w:lineRule="auto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Final </w:t>
      </w:r>
      <w:r w:rsidR="00EE1921" w:rsidRPr="00D96A87">
        <w:rPr>
          <w:rFonts w:eastAsia="Times New Roman" w:cstheme="minorHAnsi"/>
          <w:b/>
          <w:sz w:val="28"/>
          <w:szCs w:val="28"/>
        </w:rPr>
        <w:t xml:space="preserve">Assignment </w:t>
      </w:r>
      <w:r w:rsidR="00D96A87">
        <w:rPr>
          <w:rFonts w:eastAsia="Times New Roman" w:cstheme="minorHAnsi"/>
          <w:b/>
          <w:sz w:val="28"/>
          <w:szCs w:val="28"/>
        </w:rPr>
        <w:t>(</w:t>
      </w:r>
      <w:r w:rsidR="00F75168">
        <w:rPr>
          <w:rFonts w:eastAsia="Times New Roman" w:cstheme="minorHAnsi"/>
          <w:b/>
          <w:sz w:val="28"/>
          <w:szCs w:val="28"/>
        </w:rPr>
        <w:t xml:space="preserve">Weight </w:t>
      </w:r>
      <w:r>
        <w:rPr>
          <w:rFonts w:eastAsia="Times New Roman" w:cstheme="minorHAnsi"/>
          <w:b/>
          <w:sz w:val="28"/>
          <w:szCs w:val="28"/>
        </w:rPr>
        <w:t>25%</w:t>
      </w:r>
      <w:r w:rsidR="00F75168">
        <w:rPr>
          <w:rFonts w:eastAsia="Times New Roman" w:cstheme="minorHAnsi"/>
          <w:b/>
          <w:sz w:val="28"/>
          <w:szCs w:val="28"/>
        </w:rPr>
        <w:t xml:space="preserve">, Total Marks = </w:t>
      </w:r>
      <w:r>
        <w:rPr>
          <w:rFonts w:eastAsia="Times New Roman" w:cstheme="minorHAnsi"/>
          <w:b/>
          <w:sz w:val="28"/>
          <w:szCs w:val="28"/>
        </w:rPr>
        <w:t>50</w:t>
      </w:r>
      <w:r w:rsidR="00D96A87">
        <w:rPr>
          <w:rFonts w:eastAsia="Times New Roman" w:cstheme="minorHAnsi"/>
          <w:b/>
          <w:sz w:val="28"/>
          <w:szCs w:val="28"/>
        </w:rPr>
        <w:t>)</w:t>
      </w:r>
      <w:r w:rsidR="00D96A87" w:rsidRPr="00D96A87">
        <w:rPr>
          <w:rFonts w:eastAsia="Times New Roman" w:cstheme="minorHAnsi"/>
          <w:b/>
          <w:sz w:val="28"/>
          <w:szCs w:val="28"/>
        </w:rPr>
        <w:t xml:space="preserve"> </w:t>
      </w:r>
    </w:p>
    <w:p w14:paraId="5FCD6A8E" w14:textId="77777777" w:rsidR="00D96A87" w:rsidRPr="00D96A87" w:rsidRDefault="00D96A87" w:rsidP="00EE1921">
      <w:pPr>
        <w:spacing w:line="240" w:lineRule="auto"/>
        <w:jc w:val="center"/>
        <w:rPr>
          <w:rFonts w:eastAsia="Times New Roman" w:cstheme="minorHAnsi"/>
          <w:b/>
          <w:sz w:val="28"/>
          <w:szCs w:val="28"/>
        </w:rPr>
      </w:pPr>
    </w:p>
    <w:p w14:paraId="69CFC8CF" w14:textId="5BB62E35" w:rsidR="00EE1921" w:rsidRPr="00206446" w:rsidRDefault="00EE1921" w:rsidP="00EE1921">
      <w:pPr>
        <w:spacing w:line="240" w:lineRule="auto"/>
        <w:jc w:val="both"/>
        <w:rPr>
          <w:rFonts w:eastAsia="Times New Roman" w:cstheme="minorHAnsi"/>
          <w:b/>
          <w:sz w:val="32"/>
          <w:szCs w:val="32"/>
        </w:rPr>
      </w:pPr>
      <w:r w:rsidRPr="00206446">
        <w:rPr>
          <w:rFonts w:eastAsia="Times New Roman" w:cstheme="minorHAnsi"/>
          <w:b/>
          <w:sz w:val="32"/>
          <w:szCs w:val="32"/>
        </w:rPr>
        <w:t>STUDENT DECLARATION</w:t>
      </w:r>
    </w:p>
    <w:p w14:paraId="63578A2F" w14:textId="77777777" w:rsidR="00EE1921" w:rsidRDefault="00EE1921" w:rsidP="00EE1921">
      <w:pPr>
        <w:spacing w:before="120" w:after="12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I declare that this assignment is all my own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6854"/>
      </w:tblGrid>
      <w:tr w:rsidR="00E01FF7" w:rsidRPr="00E01FF7" w14:paraId="7825D74F" w14:textId="77777777" w:rsidTr="00E07FA0">
        <w:trPr>
          <w:trHeight w:val="988"/>
        </w:trPr>
        <w:tc>
          <w:tcPr>
            <w:tcW w:w="2296" w:type="dxa"/>
          </w:tcPr>
          <w:p w14:paraId="305D16E0" w14:textId="77777777" w:rsidR="00EE1921" w:rsidRPr="00E01FF7" w:rsidRDefault="00EE1921" w:rsidP="006246A6">
            <w:pPr>
              <w:spacing w:line="240" w:lineRule="auto"/>
              <w:jc w:val="both"/>
              <w:rPr>
                <w:rFonts w:eastAsia="Times New Roman" w:cstheme="minorHAnsi"/>
                <w:b/>
                <w:color w:val="7030A0"/>
                <w:sz w:val="24"/>
                <w:szCs w:val="24"/>
              </w:rPr>
            </w:pPr>
            <w:r w:rsidRPr="00E01FF7">
              <w:rPr>
                <w:rFonts w:eastAsia="Times New Roman" w:cstheme="minorHAnsi"/>
                <w:b/>
                <w:color w:val="7030A0"/>
                <w:sz w:val="24"/>
                <w:szCs w:val="24"/>
              </w:rPr>
              <w:t>Student Name</w:t>
            </w:r>
          </w:p>
        </w:tc>
        <w:tc>
          <w:tcPr>
            <w:tcW w:w="6854" w:type="dxa"/>
          </w:tcPr>
          <w:p w14:paraId="7E435521" w14:textId="77777777" w:rsidR="00EE1921" w:rsidRPr="00E07FA0" w:rsidRDefault="00EE1921" w:rsidP="006246A6">
            <w:pPr>
              <w:spacing w:line="240" w:lineRule="auto"/>
              <w:jc w:val="both"/>
              <w:rPr>
                <w:rFonts w:eastAsia="Times New Roman" w:cstheme="minorHAnsi"/>
                <w:b/>
                <w:color w:val="7030A0"/>
                <w:sz w:val="40"/>
                <w:szCs w:val="40"/>
              </w:rPr>
            </w:pPr>
          </w:p>
        </w:tc>
      </w:tr>
      <w:tr w:rsidR="00E01FF7" w:rsidRPr="00E01FF7" w14:paraId="2B40925D" w14:textId="77777777" w:rsidTr="00E07FA0">
        <w:trPr>
          <w:trHeight w:val="988"/>
        </w:trPr>
        <w:tc>
          <w:tcPr>
            <w:tcW w:w="2296" w:type="dxa"/>
          </w:tcPr>
          <w:p w14:paraId="5EC1E982" w14:textId="77777777" w:rsidR="00EE1921" w:rsidRPr="00E01FF7" w:rsidRDefault="00EE1921" w:rsidP="006246A6">
            <w:pPr>
              <w:spacing w:line="240" w:lineRule="auto"/>
              <w:jc w:val="both"/>
              <w:rPr>
                <w:rFonts w:eastAsia="Times New Roman" w:cstheme="minorHAnsi"/>
                <w:b/>
                <w:color w:val="7030A0"/>
                <w:sz w:val="24"/>
                <w:szCs w:val="24"/>
              </w:rPr>
            </w:pPr>
            <w:r w:rsidRPr="00E01FF7">
              <w:rPr>
                <w:rFonts w:eastAsia="Times New Roman" w:cstheme="minorHAnsi"/>
                <w:b/>
                <w:color w:val="7030A0"/>
                <w:sz w:val="24"/>
                <w:szCs w:val="24"/>
              </w:rPr>
              <w:t>Student ID</w:t>
            </w:r>
          </w:p>
        </w:tc>
        <w:tc>
          <w:tcPr>
            <w:tcW w:w="6854" w:type="dxa"/>
          </w:tcPr>
          <w:p w14:paraId="50280B26" w14:textId="77777777" w:rsidR="00EE1921" w:rsidRPr="00E07FA0" w:rsidRDefault="00EE1921" w:rsidP="006246A6">
            <w:pPr>
              <w:spacing w:line="240" w:lineRule="auto"/>
              <w:jc w:val="both"/>
              <w:rPr>
                <w:rFonts w:eastAsia="Times New Roman" w:cstheme="minorHAnsi"/>
                <w:b/>
                <w:color w:val="7030A0"/>
                <w:sz w:val="40"/>
                <w:szCs w:val="40"/>
              </w:rPr>
            </w:pPr>
          </w:p>
        </w:tc>
      </w:tr>
    </w:tbl>
    <w:p w14:paraId="70741DB5" w14:textId="77777777" w:rsidR="00EE1921" w:rsidRPr="00E66257" w:rsidRDefault="00EE1921" w:rsidP="00EE1921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66257">
        <w:rPr>
          <w:rFonts w:ascii="Arial" w:eastAsia="Times New Roman" w:hAnsi="Arial" w:cs="Arial"/>
          <w:b/>
          <w:sz w:val="24"/>
          <w:szCs w:val="24"/>
        </w:rPr>
        <w:t>Submission Requirements</w:t>
      </w:r>
    </w:p>
    <w:bookmarkEnd w:id="0"/>
    <w:p w14:paraId="103B4712" w14:textId="2C349B7C" w:rsidR="00EE1921" w:rsidRPr="009A269F" w:rsidRDefault="00EE1921" w:rsidP="006246A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i w:val="0"/>
          <w:iCs/>
          <w:color w:val="7030A0"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A</w:t>
      </w:r>
      <w:r w:rsidR="00D96A87" w:rsidRPr="009A269F">
        <w:rPr>
          <w:rFonts w:ascii="Arial" w:hAnsi="Arial" w:cs="Arial"/>
          <w:i w:val="0"/>
          <w:iCs/>
          <w:sz w:val="28"/>
          <w:szCs w:val="28"/>
        </w:rPr>
        <w:t xml:space="preserve">ll answers are to be </w:t>
      </w:r>
      <w:r w:rsidR="00D96A87" w:rsidRPr="009A269F">
        <w:rPr>
          <w:rFonts w:ascii="Arial" w:hAnsi="Arial" w:cs="Arial"/>
          <w:b/>
          <w:bCs/>
          <w:i w:val="0"/>
          <w:iCs/>
          <w:color w:val="FF0000"/>
          <w:sz w:val="28"/>
          <w:szCs w:val="28"/>
        </w:rPr>
        <w:t>HANDWRITTEN</w:t>
      </w:r>
      <w:r w:rsidRPr="009A269F">
        <w:rPr>
          <w:rFonts w:ascii="Arial" w:hAnsi="Arial" w:cs="Arial"/>
          <w:b/>
          <w:bCs/>
          <w:i w:val="0"/>
          <w:iCs/>
          <w:color w:val="FF0000"/>
          <w:sz w:val="28"/>
          <w:szCs w:val="28"/>
        </w:rPr>
        <w:t>.</w:t>
      </w:r>
    </w:p>
    <w:p w14:paraId="2C884CA4" w14:textId="018E494D" w:rsidR="009E501E" w:rsidRPr="009A269F" w:rsidRDefault="00D96A87" w:rsidP="004268A2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S</w:t>
      </w:r>
      <w:r w:rsidR="0099257B" w:rsidRPr="009A269F">
        <w:rPr>
          <w:rFonts w:ascii="Arial" w:hAnsi="Arial" w:cs="Arial"/>
          <w:i w:val="0"/>
          <w:iCs/>
          <w:sz w:val="28"/>
          <w:szCs w:val="28"/>
        </w:rPr>
        <w:t>ubmit</w:t>
      </w:r>
      <w:r w:rsidR="00DC644B" w:rsidRPr="009A269F">
        <w:rPr>
          <w:rFonts w:ascii="Arial" w:hAnsi="Arial" w:cs="Arial"/>
          <w:i w:val="0"/>
          <w:iCs/>
          <w:sz w:val="28"/>
          <w:szCs w:val="28"/>
        </w:rPr>
        <w:t xml:space="preserve"> a single PDF</w:t>
      </w:r>
      <w:r w:rsidR="0099257B" w:rsidRPr="009A269F">
        <w:rPr>
          <w:rFonts w:ascii="Arial" w:hAnsi="Arial" w:cs="Arial"/>
          <w:i w:val="0"/>
          <w:iCs/>
          <w:sz w:val="28"/>
          <w:szCs w:val="28"/>
        </w:rPr>
        <w:t xml:space="preserve"> or docx</w:t>
      </w:r>
      <w:r w:rsidRPr="009A269F">
        <w:rPr>
          <w:rFonts w:ascii="Arial" w:hAnsi="Arial" w:cs="Arial"/>
          <w:i w:val="0"/>
          <w:iCs/>
          <w:sz w:val="28"/>
          <w:szCs w:val="28"/>
        </w:rPr>
        <w:t xml:space="preserve"> file.</w:t>
      </w:r>
      <w:r w:rsidR="00C25AED" w:rsidRPr="009A269F">
        <w:rPr>
          <w:rFonts w:ascii="Arial" w:hAnsi="Arial" w:cs="Arial"/>
          <w:i w:val="0"/>
          <w:iCs/>
          <w:sz w:val="28"/>
          <w:szCs w:val="28"/>
        </w:rPr>
        <w:t xml:space="preserve"> Multiple or zip</w:t>
      </w:r>
      <w:r w:rsidR="00DC644B" w:rsidRPr="009A269F">
        <w:rPr>
          <w:rFonts w:ascii="Arial" w:hAnsi="Arial" w:cs="Arial"/>
          <w:i w:val="0"/>
          <w:iCs/>
          <w:sz w:val="28"/>
          <w:szCs w:val="28"/>
        </w:rPr>
        <w:t xml:space="preserve"> files are </w:t>
      </w:r>
      <w:r w:rsidR="007917E9" w:rsidRPr="009A269F">
        <w:rPr>
          <w:rFonts w:ascii="Arial" w:hAnsi="Arial" w:cs="Arial"/>
          <w:b/>
          <w:i w:val="0"/>
          <w:iCs/>
          <w:sz w:val="28"/>
          <w:szCs w:val="28"/>
        </w:rPr>
        <w:t>NOT</w:t>
      </w:r>
      <w:r w:rsidR="007917E9" w:rsidRPr="009A269F">
        <w:rPr>
          <w:rFonts w:ascii="Arial" w:hAnsi="Arial" w:cs="Arial"/>
          <w:i w:val="0"/>
          <w:iCs/>
          <w:sz w:val="28"/>
          <w:szCs w:val="28"/>
        </w:rPr>
        <w:t xml:space="preserve"> </w:t>
      </w:r>
      <w:r w:rsidR="009E6345" w:rsidRPr="009A269F">
        <w:rPr>
          <w:rFonts w:ascii="Arial" w:hAnsi="Arial" w:cs="Arial"/>
          <w:i w:val="0"/>
          <w:iCs/>
          <w:sz w:val="28"/>
          <w:szCs w:val="28"/>
        </w:rPr>
        <w:t>acceptable.</w:t>
      </w:r>
      <w:r w:rsidR="009E501E" w:rsidRPr="009A269F">
        <w:rPr>
          <w:rFonts w:ascii="Arial" w:hAnsi="Arial" w:cs="Arial"/>
          <w:b/>
          <w:bCs/>
          <w:iCs/>
          <w:sz w:val="28"/>
          <w:szCs w:val="28"/>
        </w:rPr>
        <w:t xml:space="preserve"> </w:t>
      </w:r>
    </w:p>
    <w:p w14:paraId="732FB919" w14:textId="144CA234" w:rsidR="00C77B8B" w:rsidRPr="009A269F" w:rsidRDefault="00C77B8B" w:rsidP="006246A6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 xml:space="preserve">It is your responsibility to ensure </w:t>
      </w:r>
      <w:r w:rsidR="004268A2" w:rsidRPr="009A269F">
        <w:rPr>
          <w:rFonts w:ascii="Arial" w:hAnsi="Arial" w:cs="Arial"/>
          <w:i w:val="0"/>
          <w:iCs/>
          <w:sz w:val="28"/>
          <w:szCs w:val="28"/>
        </w:rPr>
        <w:t>all images are upright and legible</w:t>
      </w:r>
      <w:r w:rsidR="009E501E" w:rsidRPr="009A269F">
        <w:rPr>
          <w:rFonts w:ascii="Arial" w:hAnsi="Arial" w:cs="Arial"/>
          <w:i w:val="0"/>
          <w:iCs/>
          <w:sz w:val="28"/>
          <w:szCs w:val="28"/>
        </w:rPr>
        <w:t>.</w:t>
      </w:r>
    </w:p>
    <w:p w14:paraId="1C47CAF2" w14:textId="1B112260" w:rsidR="00EE1921" w:rsidRPr="009A269F" w:rsidRDefault="00EE1921" w:rsidP="006246A6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 xml:space="preserve">Marks per question are as indicated in the assignment. </w:t>
      </w:r>
    </w:p>
    <w:p w14:paraId="1C630FCE" w14:textId="0E12C3C1" w:rsidR="009E6345" w:rsidRPr="009A269F" w:rsidRDefault="00EE1921" w:rsidP="009E6345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Sufficient</w:t>
      </w:r>
      <w:r w:rsidR="009E6345" w:rsidRPr="009A269F">
        <w:rPr>
          <w:rFonts w:ascii="Arial" w:hAnsi="Arial" w:cs="Arial"/>
          <w:i w:val="0"/>
          <w:iCs/>
          <w:sz w:val="28"/>
          <w:szCs w:val="28"/>
        </w:rPr>
        <w:t xml:space="preserve"> logical</w:t>
      </w:r>
      <w:r w:rsidRPr="009A269F">
        <w:rPr>
          <w:rFonts w:ascii="Arial" w:hAnsi="Arial" w:cs="Arial"/>
          <w:i w:val="0"/>
          <w:iCs/>
          <w:sz w:val="28"/>
          <w:szCs w:val="28"/>
        </w:rPr>
        <w:t xml:space="preserve"> working is to be provided.</w:t>
      </w:r>
      <w:r w:rsidR="00C77B8B" w:rsidRPr="009A269F">
        <w:rPr>
          <w:rFonts w:ascii="Arial" w:hAnsi="Arial" w:cs="Arial"/>
          <w:i w:val="0"/>
          <w:iCs/>
          <w:sz w:val="28"/>
          <w:szCs w:val="28"/>
        </w:rPr>
        <w:t xml:space="preserve"> </w:t>
      </w:r>
      <w:r w:rsidR="009E6345" w:rsidRPr="009A269F">
        <w:rPr>
          <w:rFonts w:ascii="Arial" w:hAnsi="Arial" w:cs="Arial"/>
          <w:b/>
          <w:bCs/>
          <w:i w:val="0"/>
          <w:iCs/>
          <w:sz w:val="28"/>
          <w:szCs w:val="28"/>
        </w:rPr>
        <w:t>No working = no marks.</w:t>
      </w:r>
    </w:p>
    <w:p w14:paraId="4FA0CAEF" w14:textId="4377263F" w:rsidR="00E01FF7" w:rsidRPr="009A269F" w:rsidRDefault="009E6345" w:rsidP="006246A6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Answers to be summarized</w:t>
      </w:r>
      <w:r w:rsidR="00E01FF7" w:rsidRPr="009A269F">
        <w:rPr>
          <w:rFonts w:ascii="Arial" w:hAnsi="Arial" w:cs="Arial"/>
          <w:i w:val="0"/>
          <w:iCs/>
          <w:sz w:val="28"/>
          <w:szCs w:val="28"/>
        </w:rPr>
        <w:t>.</w:t>
      </w:r>
    </w:p>
    <w:p w14:paraId="653C19FA" w14:textId="0460C143" w:rsidR="0099257B" w:rsidRPr="009A269F" w:rsidRDefault="0099257B" w:rsidP="006246A6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As this assessment is in lieu of a final exam the results will not be released.</w:t>
      </w:r>
    </w:p>
    <w:p w14:paraId="0EE2D9D9" w14:textId="1516DA48" w:rsidR="00626350" w:rsidRPr="009A269F" w:rsidRDefault="00626350" w:rsidP="006246A6">
      <w:pPr>
        <w:pStyle w:val="ListParagraph"/>
        <w:numPr>
          <w:ilvl w:val="0"/>
          <w:numId w:val="27"/>
        </w:numPr>
        <w:rPr>
          <w:rFonts w:ascii="Arial" w:hAnsi="Arial" w:cs="Arial"/>
          <w:i w:val="0"/>
          <w:iCs/>
          <w:sz w:val="28"/>
          <w:szCs w:val="28"/>
        </w:rPr>
      </w:pPr>
      <w:r w:rsidRPr="009A269F">
        <w:rPr>
          <w:rFonts w:ascii="Arial" w:hAnsi="Arial" w:cs="Arial"/>
          <w:i w:val="0"/>
          <w:iCs/>
          <w:sz w:val="28"/>
          <w:szCs w:val="28"/>
        </w:rPr>
        <w:t>Late penalties apply.</w:t>
      </w:r>
    </w:p>
    <w:p w14:paraId="717C66ED" w14:textId="5CB86451" w:rsidR="00EE1921" w:rsidRPr="009E6345" w:rsidRDefault="00DC644B" w:rsidP="009A269F">
      <w:pPr>
        <w:pStyle w:val="ListParagraph"/>
        <w:numPr>
          <w:ilvl w:val="0"/>
          <w:numId w:val="0"/>
        </w:numPr>
        <w:spacing w:line="240" w:lineRule="auto"/>
        <w:ind w:left="720"/>
        <w:rPr>
          <w:rFonts w:eastAsia="Times New Roman"/>
        </w:rPr>
      </w:pPr>
      <w:r w:rsidRPr="009E6345">
        <w:rPr>
          <w:rFonts w:ascii="Arial" w:hAnsi="Arial" w:cs="Arial"/>
          <w:i w:val="0"/>
          <w:iCs/>
        </w:rPr>
        <w:t xml:space="preserve"> </w:t>
      </w:r>
      <w:r w:rsidR="00EE1921">
        <w:br w:type="page"/>
      </w:r>
    </w:p>
    <w:p w14:paraId="39894E82" w14:textId="5E12D784" w:rsidR="00A51787" w:rsidRPr="00DA0962" w:rsidRDefault="00C22DAB" w:rsidP="00A51787">
      <w:pPr>
        <w:pStyle w:val="Question"/>
        <w:rPr>
          <w:sz w:val="24"/>
        </w:rPr>
      </w:pPr>
      <w:r w:rsidRPr="00DA0962">
        <w:rPr>
          <w:sz w:val="24"/>
        </w:rPr>
        <w:lastRenderedPageBreak/>
        <w:t>(</w:t>
      </w:r>
      <w:r w:rsidR="00DA0962">
        <w:rPr>
          <w:sz w:val="24"/>
        </w:rPr>
        <w:t xml:space="preserve">3 + 3 + </w:t>
      </w:r>
      <w:r w:rsidR="009A269F">
        <w:rPr>
          <w:sz w:val="24"/>
        </w:rPr>
        <w:t>1</w:t>
      </w:r>
      <w:r w:rsidR="00DA0962">
        <w:rPr>
          <w:sz w:val="24"/>
        </w:rPr>
        <w:t xml:space="preserve"> + </w:t>
      </w:r>
      <w:r w:rsidR="009A269F">
        <w:rPr>
          <w:sz w:val="24"/>
        </w:rPr>
        <w:t>1</w:t>
      </w:r>
      <w:r w:rsidR="00DA0962">
        <w:rPr>
          <w:sz w:val="24"/>
        </w:rPr>
        <w:t xml:space="preserve"> =</w:t>
      </w:r>
      <w:r w:rsidR="009E6345">
        <w:rPr>
          <w:sz w:val="24"/>
        </w:rPr>
        <w:t xml:space="preserve"> </w:t>
      </w:r>
      <w:r w:rsidR="00A37A3B">
        <w:rPr>
          <w:sz w:val="24"/>
        </w:rPr>
        <w:t>8</w:t>
      </w:r>
      <w:r w:rsidRPr="00DA0962">
        <w:rPr>
          <w:sz w:val="24"/>
        </w:rPr>
        <w:t xml:space="preserve"> marks)</w:t>
      </w:r>
      <w:r w:rsidRPr="00DA0962">
        <w:rPr>
          <w:sz w:val="24"/>
        </w:rPr>
        <w:br/>
      </w:r>
      <w:r w:rsidR="00A51787" w:rsidRPr="00DA0962">
        <w:rPr>
          <w:sz w:val="24"/>
        </w:rPr>
        <w:t xml:space="preserve">Given the planes  </w:t>
      </w:r>
      <m:oMath>
        <m:r>
          <w:rPr>
            <w:rFonts w:ascii="Cambria Math" w:hAnsi="Cambria Math"/>
            <w:sz w:val="24"/>
          </w:rPr>
          <m:t>2x</m:t>
        </m:r>
        <m:r>
          <m:rPr>
            <m:sty m:val="p"/>
          </m:rPr>
          <w:rPr>
            <w:rFonts w:ascii="Cambria Math" w:hAnsi="Cambria Math"/>
            <w:sz w:val="24"/>
          </w:rPr>
          <m:t>-4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=7 and 3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=2</m:t>
        </m:r>
      </m:oMath>
      <w:r w:rsidR="00A51787" w:rsidRPr="00DA0962">
        <w:rPr>
          <w:sz w:val="24"/>
        </w:rPr>
        <w:t xml:space="preserve"> determine:</w:t>
      </w:r>
    </w:p>
    <w:p w14:paraId="63959D80" w14:textId="4E8B0261" w:rsidR="00A51787" w:rsidRPr="00DA0962" w:rsidRDefault="00A51787" w:rsidP="00717460">
      <w:pPr>
        <w:pStyle w:val="Answer"/>
        <w:spacing w:line="264" w:lineRule="auto"/>
        <w:rPr>
          <w:sz w:val="24"/>
          <w:szCs w:val="24"/>
        </w:rPr>
      </w:pPr>
      <w:r w:rsidRPr="00DA0962">
        <w:rPr>
          <w:sz w:val="24"/>
          <w:szCs w:val="24"/>
        </w:rPr>
        <w:t>The angle between the</w:t>
      </w:r>
      <w:r w:rsidR="00543FF3" w:rsidRPr="00DA0962">
        <w:rPr>
          <w:sz w:val="24"/>
          <w:szCs w:val="24"/>
        </w:rPr>
        <w:t xml:space="preserve"> planes</w:t>
      </w:r>
      <w:r w:rsidR="00E66257" w:rsidRPr="00DA0962">
        <w:rPr>
          <w:sz w:val="24"/>
          <w:szCs w:val="24"/>
        </w:rPr>
        <w:t>.</w:t>
      </w:r>
    </w:p>
    <w:p w14:paraId="0F564547" w14:textId="6E92E1CF" w:rsidR="00A00D9C" w:rsidRPr="00DA0962" w:rsidRDefault="00A51787" w:rsidP="00717460">
      <w:pPr>
        <w:pStyle w:val="Answer"/>
        <w:spacing w:line="264" w:lineRule="auto"/>
        <w:rPr>
          <w:sz w:val="24"/>
          <w:szCs w:val="24"/>
        </w:rPr>
      </w:pPr>
      <w:r w:rsidRPr="00DA0962">
        <w:rPr>
          <w:sz w:val="24"/>
          <w:szCs w:val="24"/>
        </w:rPr>
        <w:t>The equation of the line of intersection</w:t>
      </w:r>
      <w:r w:rsidR="00E023C8" w:rsidRPr="00DA0962">
        <w:rPr>
          <w:sz w:val="24"/>
          <w:szCs w:val="24"/>
        </w:rPr>
        <w:t>.</w:t>
      </w:r>
    </w:p>
    <w:p w14:paraId="13EDC03B" w14:textId="7E95ED64" w:rsidR="00543FF3" w:rsidRPr="00DA0962" w:rsidRDefault="00543FF3" w:rsidP="00717460">
      <w:pPr>
        <w:pStyle w:val="Answer"/>
        <w:spacing w:line="264" w:lineRule="auto"/>
        <w:rPr>
          <w:sz w:val="24"/>
          <w:szCs w:val="24"/>
        </w:rPr>
      </w:pPr>
      <w:r w:rsidRPr="00DA0962">
        <w:rPr>
          <w:sz w:val="24"/>
          <w:szCs w:val="24"/>
        </w:rPr>
        <w:t>The coordinates of point that lies on both planes.</w:t>
      </w:r>
    </w:p>
    <w:p w14:paraId="58C122B7" w14:textId="14BAA849" w:rsidR="005D59CA" w:rsidRDefault="005D59CA" w:rsidP="00717460">
      <w:pPr>
        <w:pStyle w:val="Answer"/>
        <w:spacing w:line="264" w:lineRule="auto"/>
        <w:rPr>
          <w:sz w:val="24"/>
          <w:szCs w:val="24"/>
        </w:rPr>
      </w:pPr>
      <w:r w:rsidRPr="00DA0962">
        <w:rPr>
          <w:sz w:val="24"/>
          <w:szCs w:val="24"/>
        </w:rPr>
        <w:t xml:space="preserve">Check that the point </w:t>
      </w:r>
      <w:r w:rsidR="00A37A3B">
        <w:rPr>
          <w:sz w:val="24"/>
          <w:szCs w:val="24"/>
        </w:rPr>
        <w:t>from</w:t>
      </w:r>
      <w:r w:rsidRPr="00DA0962">
        <w:rPr>
          <w:sz w:val="24"/>
          <w:szCs w:val="24"/>
        </w:rPr>
        <w:t xml:space="preserve"> c</w:t>
      </w:r>
      <w:r w:rsidR="00A37A3B">
        <w:rPr>
          <w:sz w:val="24"/>
          <w:szCs w:val="24"/>
        </w:rPr>
        <w:t>)</w:t>
      </w:r>
      <w:r w:rsidRPr="00DA0962">
        <w:rPr>
          <w:sz w:val="24"/>
          <w:szCs w:val="24"/>
        </w:rPr>
        <w:t xml:space="preserve"> satisfies both plane equations.</w:t>
      </w:r>
    </w:p>
    <w:p w14:paraId="62F41C78" w14:textId="72765684" w:rsidR="003F0211" w:rsidRDefault="00E023C8" w:rsidP="003F0211">
      <w:pPr>
        <w:pStyle w:val="Question"/>
        <w:rPr>
          <w:rFonts w:eastAsiaTheme="minorEastAsia"/>
          <w:sz w:val="24"/>
        </w:rPr>
      </w:pPr>
      <w:r w:rsidRPr="00DA0962">
        <w:rPr>
          <w:rFonts w:eastAsiaTheme="minorEastAsia"/>
          <w:sz w:val="24"/>
        </w:rPr>
        <w:t>(</w:t>
      </w:r>
      <w:r w:rsidR="009A269F">
        <w:rPr>
          <w:rFonts w:eastAsiaTheme="minorEastAsia"/>
          <w:sz w:val="24"/>
        </w:rPr>
        <w:t>4</w:t>
      </w:r>
      <w:r w:rsidRPr="00DA0962">
        <w:rPr>
          <w:rFonts w:eastAsiaTheme="minorEastAsia"/>
          <w:sz w:val="24"/>
        </w:rPr>
        <w:t xml:space="preserve"> marks)</w:t>
      </w:r>
      <w:r w:rsidRPr="00DA0962">
        <w:rPr>
          <w:rFonts w:eastAsiaTheme="minorEastAsia"/>
          <w:sz w:val="24"/>
        </w:rPr>
        <w:br/>
      </w:r>
      <w:r w:rsidR="00C22DAB" w:rsidRPr="00DA0962">
        <w:rPr>
          <w:rFonts w:eastAsiaTheme="minorEastAsia"/>
          <w:sz w:val="24"/>
        </w:rPr>
        <w:t xml:space="preserve">Determine the shortest distance between the plane </w:t>
      </w:r>
      <m:oMath>
        <m:r>
          <w:rPr>
            <w:rFonts w:ascii="Cambria Math" w:eastAsiaTheme="minorEastAsia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-4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=7</m:t>
        </m:r>
      </m:oMath>
      <w:r w:rsidR="00C22DAB" w:rsidRPr="00DA0962">
        <w:rPr>
          <w:rFonts w:eastAsiaTheme="minorEastAsia"/>
          <w:sz w:val="24"/>
        </w:rPr>
        <w:t xml:space="preserve"> and the point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3,1,1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  <w:r w:rsidR="003F0211" w:rsidRPr="00DA0962">
        <w:rPr>
          <w:rFonts w:eastAsiaTheme="minorEastAsia"/>
          <w:sz w:val="24"/>
        </w:rPr>
        <w:t xml:space="preserve"> Ensure that you </w:t>
      </w:r>
      <w:r w:rsidR="00DA0962">
        <w:rPr>
          <w:rFonts w:eastAsiaTheme="minorEastAsia"/>
          <w:sz w:val="24"/>
        </w:rPr>
        <w:t>provide a quality sketch that identifies and labels</w:t>
      </w:r>
      <w:r w:rsidR="003F0211" w:rsidRPr="00DA0962">
        <w:rPr>
          <w:rFonts w:eastAsiaTheme="minorEastAsia"/>
          <w:sz w:val="24"/>
        </w:rPr>
        <w:t xml:space="preserve"> all key information.</w:t>
      </w:r>
    </w:p>
    <w:p w14:paraId="7A6CAF61" w14:textId="5E38D3D8" w:rsidR="00E26501" w:rsidRDefault="00E26501" w:rsidP="003F0211">
      <w:pPr>
        <w:pStyle w:val="Question"/>
        <w:rPr>
          <w:rFonts w:eastAsiaTheme="minorEastAsia"/>
          <w:sz w:val="24"/>
        </w:rPr>
      </w:pPr>
      <w:r>
        <w:rPr>
          <w:rFonts w:eastAsiaTheme="minorEastAsia"/>
          <w:sz w:val="24"/>
        </w:rPr>
        <w:t>(4 marks)</w:t>
      </w:r>
      <w:r>
        <w:rPr>
          <w:rFonts w:eastAsiaTheme="minorEastAsia"/>
          <w:sz w:val="24"/>
        </w:rPr>
        <w:br/>
      </w:r>
      <w:r w:rsidRPr="00E26501">
        <w:rPr>
          <w:rFonts w:eastAsiaTheme="minorEastAsia"/>
          <w:sz w:val="24"/>
        </w:rPr>
        <w:t>Find the point at which the line</w:t>
      </w:r>
      <w:r w:rsidR="00717460">
        <w:rPr>
          <w:rFonts w:eastAsiaTheme="minorEastAsia"/>
          <w:sz w:val="24"/>
        </w:rPr>
        <w:t xml:space="preserve"> {</w:t>
      </w:r>
      <w:r w:rsidRPr="00E26501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x = 1 + t, y = 2t+5,  z = 3t-1</m:t>
        </m:r>
      </m:oMath>
      <w:r w:rsidR="00717460">
        <w:rPr>
          <w:rFonts w:eastAsiaTheme="minorEastAsia"/>
          <w:sz w:val="24"/>
        </w:rPr>
        <w:t xml:space="preserve">} </w:t>
      </w:r>
      <w:r w:rsidRPr="00E26501">
        <w:rPr>
          <w:rFonts w:eastAsiaTheme="minorEastAsia"/>
          <w:sz w:val="24"/>
        </w:rPr>
        <w:t xml:space="preserve">intersects the plane </w:t>
      </w:r>
      <m:oMath>
        <m:r>
          <w:rPr>
            <w:rFonts w:ascii="Cambria Math" w:eastAsiaTheme="minorEastAsia" w:hAnsi="Cambria Math"/>
            <w:sz w:val="24"/>
          </w:rPr>
          <m:t>x + 2y + z = 26</m:t>
        </m:r>
      </m:oMath>
      <w:r w:rsidRPr="00E26501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Check that your answer is valid for both the line and the plane.</w:t>
      </w:r>
    </w:p>
    <w:p w14:paraId="663EBFA0" w14:textId="012A8184" w:rsidR="009A269F" w:rsidRPr="009A269F" w:rsidRDefault="009A269F" w:rsidP="009A269F">
      <w:pPr>
        <w:pStyle w:val="Question"/>
        <w:rPr>
          <w:sz w:val="24"/>
        </w:rPr>
      </w:pPr>
      <w:r>
        <w:rPr>
          <w:sz w:val="24"/>
        </w:rPr>
        <w:t>(</w:t>
      </w:r>
      <w:r w:rsidR="00A37A3B">
        <w:rPr>
          <w:sz w:val="24"/>
        </w:rPr>
        <w:t>1 + 2 + 2 + 3 + 2 = 10</w:t>
      </w:r>
      <w:r>
        <w:rPr>
          <w:sz w:val="24"/>
        </w:rPr>
        <w:t xml:space="preserve"> marks)</w:t>
      </w:r>
      <w:r>
        <w:rPr>
          <w:sz w:val="24"/>
        </w:rPr>
        <w:br/>
      </w:r>
      <w:r w:rsidRPr="009A269F">
        <w:rPr>
          <w:sz w:val="24"/>
        </w:rPr>
        <w:t xml:space="preserve">The following system of equations has infinite solutions.  </w:t>
      </w:r>
    </w:p>
    <w:bookmarkStart w:id="1" w:name="_Hlk527284187"/>
    <w:p w14:paraId="104A3A1D" w14:textId="5A051F30" w:rsidR="009A269F" w:rsidRPr="0088463E" w:rsidRDefault="00000000" w:rsidP="009A269F">
      <w:pPr>
        <w:spacing w:after="12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AA42DF9" w14:textId="712139E7" w:rsidR="009A269F" w:rsidRPr="0088463E" w:rsidRDefault="00000000" w:rsidP="009A269F">
      <w:pPr>
        <w:spacing w:after="12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57846F37" w14:textId="4B46AB2A" w:rsidR="009A269F" w:rsidRPr="0088463E" w:rsidRDefault="00000000" w:rsidP="009A269F">
      <w:pPr>
        <w:spacing w:after="12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bookmarkEnd w:id="1"/>
    <w:p w14:paraId="0EAB6EF2" w14:textId="77777777" w:rsidR="009A269F" w:rsidRPr="009A269F" w:rsidRDefault="009A269F" w:rsidP="00717460">
      <w:pPr>
        <w:pStyle w:val="Answer"/>
        <w:spacing w:line="264" w:lineRule="auto"/>
        <w:rPr>
          <w:sz w:val="24"/>
          <w:szCs w:val="24"/>
        </w:rPr>
      </w:pPr>
      <w:r w:rsidRPr="009A269F">
        <w:rPr>
          <w:sz w:val="24"/>
          <w:szCs w:val="24"/>
        </w:rPr>
        <w:t>Write down the augmented matrix of the system.</w:t>
      </w:r>
    </w:p>
    <w:p w14:paraId="61CBE4D9" w14:textId="77833BE7" w:rsidR="009A269F" w:rsidRPr="009A269F" w:rsidRDefault="009A269F" w:rsidP="00717460">
      <w:pPr>
        <w:pStyle w:val="Answer"/>
        <w:spacing w:line="264" w:lineRule="auto"/>
        <w:rPr>
          <w:sz w:val="24"/>
          <w:szCs w:val="24"/>
        </w:rPr>
      </w:pPr>
      <w:r w:rsidRPr="009A269F">
        <w:rPr>
          <w:sz w:val="24"/>
          <w:szCs w:val="24"/>
        </w:rPr>
        <w:t xml:space="preserve">Use Gaussian Elimination to reduce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  <w:r w:rsidRPr="009A269F">
        <w:rPr>
          <w:sz w:val="24"/>
          <w:szCs w:val="24"/>
        </w:rPr>
        <w:t xml:space="preserve"> to row echelon form</w:t>
      </w:r>
    </w:p>
    <w:p w14:paraId="661735BE" w14:textId="77777777" w:rsidR="009A269F" w:rsidRPr="009A269F" w:rsidRDefault="009A269F" w:rsidP="00717460">
      <w:pPr>
        <w:pStyle w:val="Answer"/>
        <w:spacing w:line="264" w:lineRule="auto"/>
        <w:rPr>
          <w:sz w:val="24"/>
          <w:szCs w:val="24"/>
        </w:rPr>
      </w:pPr>
      <w:r w:rsidRPr="009A269F">
        <w:rPr>
          <w:sz w:val="24"/>
          <w:szCs w:val="24"/>
        </w:rPr>
        <w:t>Use rank to describe the type of solution.</w:t>
      </w:r>
    </w:p>
    <w:p w14:paraId="23759CDB" w14:textId="77777777" w:rsidR="009A269F" w:rsidRPr="009A269F" w:rsidRDefault="009A269F" w:rsidP="00717460">
      <w:pPr>
        <w:pStyle w:val="Answer"/>
        <w:spacing w:line="264" w:lineRule="auto"/>
        <w:rPr>
          <w:sz w:val="24"/>
          <w:szCs w:val="24"/>
        </w:rPr>
      </w:pPr>
      <w:r w:rsidRPr="009A269F">
        <w:rPr>
          <w:sz w:val="24"/>
          <w:szCs w:val="24"/>
        </w:rPr>
        <w:t>Solve the system of equations using an appropriate parameter</w:t>
      </w:r>
    </w:p>
    <w:p w14:paraId="720F476F" w14:textId="77777777" w:rsidR="009A269F" w:rsidRPr="009A269F" w:rsidRDefault="009A269F" w:rsidP="00717460">
      <w:pPr>
        <w:pStyle w:val="Answer"/>
        <w:spacing w:line="264" w:lineRule="auto"/>
        <w:rPr>
          <w:sz w:val="24"/>
          <w:szCs w:val="24"/>
        </w:rPr>
      </w:pPr>
      <w:r w:rsidRPr="009A269F">
        <w:rPr>
          <w:sz w:val="24"/>
          <w:szCs w:val="24"/>
        </w:rPr>
        <w:t>Check the solution by substituting it back into all of the initial equations.</w:t>
      </w:r>
    </w:p>
    <w:p w14:paraId="50122C23" w14:textId="6749681D" w:rsidR="003F0211" w:rsidRPr="004268A2" w:rsidRDefault="00A16BDE" w:rsidP="00DA0962">
      <w:pPr>
        <w:pStyle w:val="Question"/>
        <w:rPr>
          <w:rFonts w:ascii="Arial" w:eastAsiaTheme="minorEastAsia" w:hAnsi="Arial" w:cs="Arial"/>
          <w:sz w:val="24"/>
        </w:rPr>
      </w:pPr>
      <w:r w:rsidRPr="004268A2">
        <w:rPr>
          <w:sz w:val="24"/>
        </w:rPr>
        <w:lastRenderedPageBreak/>
        <w:t>(</w:t>
      </w:r>
      <w:r w:rsidR="003F0211" w:rsidRPr="004268A2">
        <w:rPr>
          <w:sz w:val="24"/>
        </w:rPr>
        <w:t>4</w:t>
      </w:r>
      <w:r w:rsidRPr="004268A2">
        <w:rPr>
          <w:sz w:val="24"/>
        </w:rPr>
        <w:t xml:space="preserve"> marks)</w:t>
      </w:r>
      <w:r w:rsidRPr="004268A2">
        <w:rPr>
          <w:sz w:val="24"/>
        </w:rPr>
        <w:br/>
      </w:r>
      <w:r w:rsidR="00100704">
        <w:rPr>
          <w:sz w:val="24"/>
        </w:rPr>
        <w:t xml:space="preserve">Determine the </w:t>
      </w:r>
      <w:r w:rsidR="00E07FA0">
        <w:rPr>
          <w:sz w:val="24"/>
        </w:rPr>
        <w:t xml:space="preserve">exact </w:t>
      </w:r>
      <w:r w:rsidR="00100704">
        <w:rPr>
          <w:sz w:val="24"/>
        </w:rPr>
        <w:t xml:space="preserve">value(s) of </w:t>
      </w:r>
      <m:oMath>
        <m:r>
          <w:rPr>
            <w:rFonts w:ascii="Cambria Math" w:hAnsi="Cambria Math"/>
            <w:sz w:val="24"/>
          </w:rPr>
          <m:t>x</m:t>
        </m:r>
      </m:oMath>
      <w:r w:rsidR="00100704">
        <w:rPr>
          <w:sz w:val="24"/>
        </w:rPr>
        <w:t xml:space="preserve"> for which the following set of vectors</w:t>
      </w:r>
      <w:r w:rsidR="00B14D11" w:rsidRPr="004268A2">
        <w:rPr>
          <w:sz w:val="24"/>
        </w:rPr>
        <w:t xml:space="preserve"> </w:t>
      </w:r>
      <w:r w:rsidR="00100704">
        <w:rPr>
          <w:sz w:val="24"/>
        </w:rPr>
        <w:t>is Linearly Independent.</w:t>
      </w:r>
      <w:r w:rsidR="009A269F">
        <w:rPr>
          <w:sz w:val="24"/>
        </w:rPr>
        <w:t xml:space="preserve"> </w:t>
      </w:r>
      <w:r w:rsidR="00B14D11" w:rsidRPr="004268A2">
        <w:rPr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</m:mr>
                </m:m>
              </m:e>
            </m:d>
          </m:e>
        </m:d>
      </m:oMath>
      <w:r w:rsidR="009E6345" w:rsidRPr="00DA0962">
        <w:rPr>
          <w:iCs/>
          <w:sz w:val="24"/>
        </w:rPr>
        <w:t xml:space="preserve"> </w:t>
      </w:r>
      <w:r w:rsidR="009E6345">
        <w:rPr>
          <w:iCs/>
          <w:sz w:val="24"/>
        </w:rPr>
        <w:t>.</w:t>
      </w:r>
    </w:p>
    <w:p w14:paraId="7EC273E3" w14:textId="5ED0C244" w:rsidR="006246A6" w:rsidRPr="00DA0962" w:rsidRDefault="00B723B6" w:rsidP="00B14D11">
      <w:pPr>
        <w:pStyle w:val="Question"/>
        <w:rPr>
          <w:sz w:val="24"/>
        </w:rPr>
      </w:pPr>
      <w:r w:rsidRPr="00DA0962">
        <w:rPr>
          <w:sz w:val="24"/>
        </w:rPr>
        <w:t>(</w:t>
      </w:r>
      <w:r w:rsidR="009E6345">
        <w:rPr>
          <w:sz w:val="24"/>
        </w:rPr>
        <w:t>4</w:t>
      </w:r>
      <w:r w:rsidRPr="00DA0962">
        <w:rPr>
          <w:sz w:val="24"/>
        </w:rPr>
        <w:t xml:space="preserve"> marks)</w:t>
      </w:r>
      <w:r w:rsidRPr="00DA0962">
        <w:rPr>
          <w:sz w:val="24"/>
        </w:rPr>
        <w:br/>
      </w:r>
      <w:r w:rsidR="00717460">
        <w:rPr>
          <w:sz w:val="24"/>
        </w:rPr>
        <w:t xml:space="preserve">Determine </w:t>
      </w:r>
      <w:r w:rsidR="00A51787" w:rsidRPr="00DA0962">
        <w:rPr>
          <w:sz w:val="24"/>
        </w:rPr>
        <w:t>if the</w:t>
      </w:r>
      <w:r w:rsidR="00717460">
        <w:rPr>
          <w:sz w:val="24"/>
        </w:rPr>
        <w:t xml:space="preserve"> following set of vectors </w:t>
      </w:r>
      <w:r w:rsidR="006246A6" w:rsidRPr="00DA0962">
        <w:rPr>
          <w:sz w:val="24"/>
        </w:rPr>
        <w:t xml:space="preserve">are linearly independent or linearly dependent. </w:t>
      </w:r>
    </w:p>
    <w:bookmarkStart w:id="2" w:name="_Hlk525907762"/>
    <w:bookmarkEnd w:id="2"/>
    <w:p w14:paraId="417929C9" w14:textId="38BAD76E" w:rsidR="006246A6" w:rsidRPr="00E26501" w:rsidRDefault="00000000" w:rsidP="00717460">
      <w:pPr>
        <w:spacing w:before="120" w:after="360"/>
        <w:ind w:left="357"/>
        <w:rPr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7C7AED1B" w14:textId="3A4D1C80" w:rsidR="00DC73D1" w:rsidRPr="00DA0962" w:rsidRDefault="00A16BDE" w:rsidP="00B14D11">
      <w:pPr>
        <w:pStyle w:val="Question"/>
        <w:rPr>
          <w:sz w:val="24"/>
        </w:rPr>
      </w:pPr>
      <w:r w:rsidRPr="00DA0962">
        <w:rPr>
          <w:rFonts w:eastAsiaTheme="minorEastAsia"/>
          <w:sz w:val="24"/>
        </w:rPr>
        <w:t>(</w:t>
      </w:r>
      <w:r w:rsidR="00A37A3B">
        <w:rPr>
          <w:rFonts w:eastAsiaTheme="minorEastAsia"/>
          <w:sz w:val="24"/>
        </w:rPr>
        <w:t>6</w:t>
      </w:r>
      <w:r w:rsidRPr="00DA0962">
        <w:rPr>
          <w:rFonts w:eastAsiaTheme="minorEastAsia"/>
          <w:sz w:val="24"/>
        </w:rPr>
        <w:t xml:space="preserve"> marks)</w:t>
      </w:r>
      <w:r w:rsidRPr="00DA0962">
        <w:rPr>
          <w:rFonts w:eastAsiaTheme="minorEastAsia"/>
          <w:sz w:val="24"/>
        </w:rPr>
        <w:br/>
      </w:r>
      <w:r w:rsidR="005D59CA" w:rsidRPr="00DA0962">
        <w:rPr>
          <w:rFonts w:eastAsiaTheme="minorEastAsia"/>
          <w:sz w:val="24"/>
        </w:rPr>
        <w:t>Determine if the following lines are skew lines.</w:t>
      </w:r>
    </w:p>
    <w:p w14:paraId="7E20BDC6" w14:textId="5CD9B463" w:rsidR="00DD0C5B" w:rsidRPr="00DA0962" w:rsidRDefault="00000000" w:rsidP="005546D8">
      <w:pPr>
        <w:pStyle w:val="Question"/>
        <w:numPr>
          <w:ilvl w:val="0"/>
          <w:numId w:val="0"/>
        </w:numPr>
        <w:spacing w:before="240" w:line="240" w:lineRule="auto"/>
        <w:ind w:left="72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=3+4t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=1+3t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=3+t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=1+2t</m:t>
                        </m:r>
                      </m:e>
                    </m:mr>
                  </m:m>
                </m:e>
              </m:mr>
            </m:m>
          </m:e>
        </m:d>
      </m:oMath>
      <w:r w:rsidR="005546D8" w:rsidRPr="00DA0962">
        <w:rPr>
          <w:sz w:val="24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=1+3r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=8-r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=3+2r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=1+r</m:t>
                        </m:r>
                      </m:e>
                    </m:mr>
                  </m:m>
                </m:e>
              </m:mr>
            </m:m>
          </m:e>
        </m:d>
      </m:oMath>
    </w:p>
    <w:p w14:paraId="678728E4" w14:textId="19B362FB" w:rsidR="00E01FF7" w:rsidRPr="00DA0962" w:rsidRDefault="00565A5D" w:rsidP="00EA0D97">
      <w:pPr>
        <w:pStyle w:val="Question"/>
        <w:rPr>
          <w:sz w:val="24"/>
        </w:rPr>
      </w:pPr>
      <w:r w:rsidRPr="00DA0962">
        <w:rPr>
          <w:bCs/>
          <w:sz w:val="24"/>
        </w:rPr>
        <w:t>(</w:t>
      </w:r>
      <w:r w:rsidR="00A37A3B">
        <w:rPr>
          <w:bCs/>
          <w:sz w:val="24"/>
        </w:rPr>
        <w:t>2 + 2 + 4 + 2 = 10</w:t>
      </w:r>
      <w:r w:rsidRPr="00DA0962">
        <w:rPr>
          <w:bCs/>
          <w:sz w:val="24"/>
        </w:rPr>
        <w:t xml:space="preserve"> marks)</w:t>
      </w:r>
      <w:r w:rsidRPr="00DA0962">
        <w:rPr>
          <w:bCs/>
          <w:sz w:val="24"/>
        </w:rPr>
        <w:br/>
      </w:r>
      <w:r w:rsidR="00B14D11" w:rsidRPr="00DA0962">
        <w:rPr>
          <w:bCs/>
          <w:sz w:val="24"/>
        </w:rPr>
        <w:t xml:space="preserve">For the following data points </w:t>
      </w:r>
      <m:oMath>
        <m:d>
          <m:dPr>
            <m:begChr m:val="{"/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0,1</m:t>
                </m:r>
              </m:e>
            </m:d>
            <m:r>
              <w:rPr>
                <w:rFonts w:ascii="Cambria Math" w:hAnsi="Cambria Math"/>
                <w:sz w:val="24"/>
              </w:rPr>
              <m:t>, (2,1</m:t>
            </m:r>
          </m:e>
        </m:d>
        <m:r>
          <w:rPr>
            <w:rFonts w:ascii="Cambria Math" w:hAnsi="Cambria Math"/>
            <w:sz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3,2</m:t>
            </m:r>
          </m:e>
        </m:d>
        <m:r>
          <w:rPr>
            <w:rFonts w:ascii="Cambria Math" w:hAnsi="Cambria Math"/>
            <w:sz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4,3</m:t>
            </m:r>
          </m:e>
        </m:d>
        <m:r>
          <w:rPr>
            <w:rFonts w:ascii="Cambria Math" w:hAnsi="Cambria Math"/>
            <w:sz w:val="24"/>
          </w:rPr>
          <m:t>,(5,3)}</m:t>
        </m:r>
      </m:oMath>
      <w:r w:rsidR="00B14D11" w:rsidRPr="00DA0962">
        <w:rPr>
          <w:bCs/>
          <w:sz w:val="24"/>
        </w:rPr>
        <w:t xml:space="preserve"> d</w:t>
      </w:r>
      <w:proofErr w:type="spellStart"/>
      <w:r w:rsidR="00EA0D97" w:rsidRPr="00DA0962">
        <w:rPr>
          <w:bCs/>
          <w:sz w:val="24"/>
        </w:rPr>
        <w:t>etermine</w:t>
      </w:r>
      <w:proofErr w:type="spellEnd"/>
      <w:r w:rsidR="00EA0D97" w:rsidRPr="00DA0962">
        <w:rPr>
          <w:bCs/>
          <w:sz w:val="24"/>
        </w:rPr>
        <w:t xml:space="preserve"> the least squares approximating line</w:t>
      </w:r>
      <w:r w:rsidR="00E01FF7" w:rsidRPr="00DA0962">
        <w:rPr>
          <w:bCs/>
          <w:sz w:val="24"/>
        </w:rPr>
        <w:t>.</w:t>
      </w:r>
      <w:r w:rsidR="00B14D11" w:rsidRPr="00DA0962">
        <w:rPr>
          <w:bCs/>
          <w:sz w:val="24"/>
        </w:rPr>
        <w:t xml:space="preserve"> </w:t>
      </w:r>
    </w:p>
    <w:p w14:paraId="16FE95C3" w14:textId="4136E103" w:rsidR="004268A2" w:rsidRDefault="004268A2" w:rsidP="00717460">
      <w:pPr>
        <w:pStyle w:val="Answer"/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Plot the data on a </w:t>
      </w:r>
      <w:r w:rsidR="00E07FA0">
        <w:rPr>
          <w:sz w:val="24"/>
          <w:szCs w:val="24"/>
        </w:rPr>
        <w:t xml:space="preserve">linear </w:t>
      </w:r>
      <w:r>
        <w:rPr>
          <w:sz w:val="24"/>
          <w:szCs w:val="24"/>
        </w:rPr>
        <w:t>graph.</w:t>
      </w:r>
    </w:p>
    <w:p w14:paraId="3B20CCAC" w14:textId="347F697C" w:rsidR="00E01FF7" w:rsidRPr="00DA0962" w:rsidRDefault="00E01FF7" w:rsidP="00717460">
      <w:pPr>
        <w:pStyle w:val="Answer"/>
        <w:spacing w:line="264" w:lineRule="auto"/>
        <w:rPr>
          <w:sz w:val="24"/>
          <w:szCs w:val="24"/>
        </w:rPr>
      </w:pPr>
      <w:r w:rsidRPr="00DA0962">
        <w:rPr>
          <w:sz w:val="24"/>
          <w:szCs w:val="24"/>
        </w:rPr>
        <w:t>S</w:t>
      </w:r>
      <w:r w:rsidR="00B14D11" w:rsidRPr="00DA0962">
        <w:rPr>
          <w:sz w:val="24"/>
          <w:szCs w:val="24"/>
        </w:rPr>
        <w:t>et up a system of linear equations</w:t>
      </w:r>
      <w:r w:rsidRPr="00DA0962">
        <w:rPr>
          <w:sz w:val="24"/>
          <w:szCs w:val="24"/>
        </w:rPr>
        <w:t>.</w:t>
      </w:r>
    </w:p>
    <w:p w14:paraId="2ADDECD8" w14:textId="64C3E575" w:rsidR="00E01FF7" w:rsidRPr="00DA0962" w:rsidRDefault="00E01FF7" w:rsidP="00717460">
      <w:pPr>
        <w:pStyle w:val="Answer"/>
        <w:spacing w:line="264" w:lineRule="auto"/>
        <w:ind w:left="1434" w:hanging="357"/>
        <w:rPr>
          <w:sz w:val="24"/>
          <w:szCs w:val="24"/>
        </w:rPr>
      </w:pPr>
      <w:r w:rsidRPr="00DA0962">
        <w:rPr>
          <w:sz w:val="24"/>
          <w:szCs w:val="24"/>
        </w:rPr>
        <w:t>S</w:t>
      </w:r>
      <w:r w:rsidR="00B14D11" w:rsidRPr="00DA0962">
        <w:rPr>
          <w:sz w:val="24"/>
          <w:szCs w:val="24"/>
        </w:rPr>
        <w:t>olv</w:t>
      </w:r>
      <w:r w:rsidRPr="00DA0962">
        <w:rPr>
          <w:sz w:val="24"/>
          <w:szCs w:val="24"/>
        </w:rPr>
        <w:t>e</w:t>
      </w:r>
      <w:r w:rsidR="00B14D11" w:rsidRPr="00DA0962">
        <w:rPr>
          <w:sz w:val="24"/>
          <w:szCs w:val="24"/>
        </w:rPr>
        <w:t xml:space="preserve"> the normal system of equations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="00B14D11" w:rsidRPr="00DA0962">
        <w:rPr>
          <w:sz w:val="24"/>
          <w:szCs w:val="24"/>
        </w:rPr>
        <w:t xml:space="preserve">  using Gaussian Elimination.</w:t>
      </w:r>
    </w:p>
    <w:p w14:paraId="6806EBEC" w14:textId="03C2F56E" w:rsidR="00E66257" w:rsidRPr="00717460" w:rsidRDefault="005D59CA" w:rsidP="00717460">
      <w:pPr>
        <w:pStyle w:val="Answer"/>
        <w:spacing w:line="264" w:lineRule="auto"/>
        <w:rPr>
          <w:rFonts w:eastAsia="Times New Roman"/>
          <w:szCs w:val="20"/>
        </w:rPr>
      </w:pPr>
      <w:r w:rsidRPr="00717460">
        <w:rPr>
          <w:sz w:val="24"/>
          <w:szCs w:val="24"/>
        </w:rPr>
        <w:t xml:space="preserve">Check </w:t>
      </w:r>
      <w:r w:rsidR="004268A2" w:rsidRPr="00717460">
        <w:rPr>
          <w:sz w:val="24"/>
          <w:szCs w:val="24"/>
        </w:rPr>
        <w:t xml:space="preserve">your solution against the graph in part a) and check </w:t>
      </w:r>
      <w:r w:rsidRPr="00717460">
        <w:rPr>
          <w:sz w:val="24"/>
          <w:szCs w:val="24"/>
        </w:rPr>
        <w:t>that</w:t>
      </w:r>
      <w:r w:rsidRPr="00717460">
        <w:rPr>
          <w:bCs/>
          <w:sz w:val="24"/>
          <w:szCs w:val="24"/>
        </w:rPr>
        <w:t xml:space="preserve"> your solution </w:t>
      </w:r>
      <w:r w:rsidR="00E01FF7" w:rsidRPr="00717460">
        <w:rPr>
          <w:bCs/>
          <w:sz w:val="24"/>
          <w:szCs w:val="24"/>
        </w:rPr>
        <w:t>satisfies</w:t>
      </w:r>
      <w:r w:rsidRPr="00717460">
        <w:rPr>
          <w:bCs/>
          <w:sz w:val="24"/>
          <w:szCs w:val="24"/>
        </w:rPr>
        <w:t xml:space="preserve"> the normal</w:t>
      </w:r>
      <w:r w:rsidR="00E01FF7" w:rsidRPr="00717460">
        <w:rPr>
          <w:bCs/>
          <w:sz w:val="24"/>
          <w:szCs w:val="24"/>
        </w:rPr>
        <w:t xml:space="preserve"> system of equations.</w:t>
      </w:r>
    </w:p>
    <w:p w14:paraId="4281AF03" w14:textId="4135CD2D" w:rsidR="00444E21" w:rsidRPr="00717460" w:rsidRDefault="00444E21" w:rsidP="00E66257">
      <w:pPr>
        <w:jc w:val="center"/>
        <w:rPr>
          <w:rFonts w:eastAsia="Times New Roman"/>
          <w:color w:val="FBD4B4" w:themeColor="accent6" w:themeTint="6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717460">
        <w:rPr>
          <w:rFonts w:eastAsia="Times New Roman"/>
          <w:color w:val="FBD4B4" w:themeColor="accent6" w:themeTint="6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End of assessment</w:t>
      </w:r>
    </w:p>
    <w:sectPr w:rsidR="00444E21" w:rsidRPr="00717460" w:rsidSect="002D4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2350" w14:textId="77777777" w:rsidR="00A21F2F" w:rsidRDefault="00A21F2F" w:rsidP="00255410">
      <w:pPr>
        <w:spacing w:line="240" w:lineRule="auto"/>
      </w:pPr>
      <w:r>
        <w:separator/>
      </w:r>
    </w:p>
  </w:endnote>
  <w:endnote w:type="continuationSeparator" w:id="0">
    <w:p w14:paraId="1ACD4834" w14:textId="77777777" w:rsidR="00A21F2F" w:rsidRDefault="00A21F2F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CFC5" w14:textId="71B1FF2A" w:rsidR="006246A6" w:rsidRDefault="006246A6" w:rsidP="002D4E02"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75FB" w14:textId="77777777" w:rsidR="00A21F2F" w:rsidRDefault="00A21F2F" w:rsidP="00255410">
      <w:pPr>
        <w:spacing w:line="240" w:lineRule="auto"/>
      </w:pPr>
      <w:r>
        <w:separator/>
      </w:r>
    </w:p>
  </w:footnote>
  <w:footnote w:type="continuationSeparator" w:id="0">
    <w:p w14:paraId="7179B8F9" w14:textId="77777777" w:rsidR="00A21F2F" w:rsidRDefault="00A21F2F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FFA"/>
    <w:multiLevelType w:val="hybridMultilevel"/>
    <w:tmpl w:val="B1A47D90"/>
    <w:lvl w:ilvl="0" w:tplc="9D8EC756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4107"/>
    <w:multiLevelType w:val="hybridMultilevel"/>
    <w:tmpl w:val="D6A88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749"/>
    <w:multiLevelType w:val="hybridMultilevel"/>
    <w:tmpl w:val="5B0A14C2"/>
    <w:lvl w:ilvl="0" w:tplc="8F124792">
      <w:start w:val="1"/>
      <w:numFmt w:val="decimal"/>
      <w:pStyle w:val="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7675"/>
    <w:multiLevelType w:val="hybridMultilevel"/>
    <w:tmpl w:val="0CE29DDE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235235BE"/>
    <w:multiLevelType w:val="hybridMultilevel"/>
    <w:tmpl w:val="EAF41CBA"/>
    <w:lvl w:ilvl="0" w:tplc="7D6C0D32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0945"/>
    <w:multiLevelType w:val="hybridMultilevel"/>
    <w:tmpl w:val="D020F2BE"/>
    <w:lvl w:ilvl="0" w:tplc="F9C232E4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7710D"/>
    <w:multiLevelType w:val="hybridMultilevel"/>
    <w:tmpl w:val="5748FFA4"/>
    <w:lvl w:ilvl="0" w:tplc="C5F4C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D2139"/>
    <w:multiLevelType w:val="hybridMultilevel"/>
    <w:tmpl w:val="B448B2EA"/>
    <w:lvl w:ilvl="0" w:tplc="32B0EB8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D37011"/>
    <w:multiLevelType w:val="hybridMultilevel"/>
    <w:tmpl w:val="FB547F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485A"/>
    <w:multiLevelType w:val="hybridMultilevel"/>
    <w:tmpl w:val="B002C880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541897"/>
    <w:multiLevelType w:val="hybridMultilevel"/>
    <w:tmpl w:val="38CA0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60496"/>
    <w:multiLevelType w:val="hybridMultilevel"/>
    <w:tmpl w:val="27BA93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1B7540"/>
    <w:multiLevelType w:val="hybridMultilevel"/>
    <w:tmpl w:val="CD222972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23048B"/>
    <w:multiLevelType w:val="hybridMultilevel"/>
    <w:tmpl w:val="F50A43D0"/>
    <w:lvl w:ilvl="0" w:tplc="2C588AEA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sz w:val="24"/>
        <w:szCs w:val="24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AC7C37"/>
    <w:multiLevelType w:val="hybridMultilevel"/>
    <w:tmpl w:val="41280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329679">
    <w:abstractNumId w:val="15"/>
  </w:num>
  <w:num w:numId="2" w16cid:durableId="15275976">
    <w:abstractNumId w:val="4"/>
  </w:num>
  <w:num w:numId="3" w16cid:durableId="710497685">
    <w:abstractNumId w:val="17"/>
  </w:num>
  <w:num w:numId="4" w16cid:durableId="1534689102">
    <w:abstractNumId w:val="16"/>
  </w:num>
  <w:num w:numId="5" w16cid:durableId="750857362">
    <w:abstractNumId w:val="8"/>
  </w:num>
  <w:num w:numId="6" w16cid:durableId="2088334414">
    <w:abstractNumId w:val="17"/>
  </w:num>
  <w:num w:numId="7" w16cid:durableId="570695791">
    <w:abstractNumId w:val="17"/>
  </w:num>
  <w:num w:numId="8" w16cid:durableId="827013606">
    <w:abstractNumId w:val="0"/>
  </w:num>
  <w:num w:numId="9" w16cid:durableId="983000056">
    <w:abstractNumId w:val="0"/>
    <w:lvlOverride w:ilvl="0">
      <w:startOverride w:val="1"/>
    </w:lvlOverride>
  </w:num>
  <w:num w:numId="10" w16cid:durableId="111900996">
    <w:abstractNumId w:val="17"/>
  </w:num>
  <w:num w:numId="11" w16cid:durableId="847408391">
    <w:abstractNumId w:val="14"/>
  </w:num>
  <w:num w:numId="12" w16cid:durableId="306790627">
    <w:abstractNumId w:val="9"/>
  </w:num>
  <w:num w:numId="13" w16cid:durableId="1732461055">
    <w:abstractNumId w:val="9"/>
    <w:lvlOverride w:ilvl="0">
      <w:startOverride w:val="1"/>
    </w:lvlOverride>
  </w:num>
  <w:num w:numId="14" w16cid:durableId="455414958">
    <w:abstractNumId w:val="17"/>
  </w:num>
  <w:num w:numId="15" w16cid:durableId="109249205">
    <w:abstractNumId w:val="17"/>
  </w:num>
  <w:num w:numId="16" w16cid:durableId="459111184">
    <w:abstractNumId w:val="17"/>
  </w:num>
  <w:num w:numId="17" w16cid:durableId="1473793025">
    <w:abstractNumId w:val="3"/>
  </w:num>
  <w:num w:numId="18" w16cid:durableId="24526173">
    <w:abstractNumId w:val="17"/>
  </w:num>
  <w:num w:numId="19" w16cid:durableId="768278804">
    <w:abstractNumId w:val="17"/>
  </w:num>
  <w:num w:numId="20" w16cid:durableId="537357321">
    <w:abstractNumId w:val="17"/>
  </w:num>
  <w:num w:numId="21" w16cid:durableId="579675856">
    <w:abstractNumId w:val="17"/>
  </w:num>
  <w:num w:numId="22" w16cid:durableId="513345411">
    <w:abstractNumId w:val="17"/>
  </w:num>
  <w:num w:numId="23" w16cid:durableId="2110271508">
    <w:abstractNumId w:val="17"/>
  </w:num>
  <w:num w:numId="24" w16cid:durableId="1001663450">
    <w:abstractNumId w:val="17"/>
  </w:num>
  <w:num w:numId="25" w16cid:durableId="324358569">
    <w:abstractNumId w:val="17"/>
  </w:num>
  <w:num w:numId="26" w16cid:durableId="1411269315">
    <w:abstractNumId w:val="17"/>
  </w:num>
  <w:num w:numId="27" w16cid:durableId="1670061857">
    <w:abstractNumId w:val="7"/>
  </w:num>
  <w:num w:numId="28" w16cid:durableId="2091655424">
    <w:abstractNumId w:val="1"/>
  </w:num>
  <w:num w:numId="29" w16cid:durableId="571277326">
    <w:abstractNumId w:val="17"/>
  </w:num>
  <w:num w:numId="30" w16cid:durableId="395056439">
    <w:abstractNumId w:val="2"/>
  </w:num>
  <w:num w:numId="31" w16cid:durableId="1328702568">
    <w:abstractNumId w:val="6"/>
  </w:num>
  <w:num w:numId="32" w16cid:durableId="1501769960">
    <w:abstractNumId w:val="11"/>
  </w:num>
  <w:num w:numId="33" w16cid:durableId="1763409802">
    <w:abstractNumId w:val="12"/>
  </w:num>
  <w:num w:numId="34" w16cid:durableId="1590892236">
    <w:abstractNumId w:val="5"/>
  </w:num>
  <w:num w:numId="35" w16cid:durableId="1137916271">
    <w:abstractNumId w:val="17"/>
  </w:num>
  <w:num w:numId="36" w16cid:durableId="503978962">
    <w:abstractNumId w:val="17"/>
  </w:num>
  <w:num w:numId="37" w16cid:durableId="1536966977">
    <w:abstractNumId w:val="10"/>
  </w:num>
  <w:num w:numId="38" w16cid:durableId="1151822876">
    <w:abstractNumId w:val="18"/>
  </w:num>
  <w:num w:numId="39" w16cid:durableId="293027970">
    <w:abstractNumId w:val="17"/>
  </w:num>
  <w:num w:numId="40" w16cid:durableId="1081833635">
    <w:abstractNumId w:val="17"/>
  </w:num>
  <w:num w:numId="41" w16cid:durableId="942494337">
    <w:abstractNumId w:val="17"/>
  </w:num>
  <w:num w:numId="42" w16cid:durableId="2033216511">
    <w:abstractNumId w:val="13"/>
  </w:num>
  <w:num w:numId="43" w16cid:durableId="1882086126">
    <w:abstractNumId w:val="17"/>
  </w:num>
  <w:num w:numId="44" w16cid:durableId="1648509457">
    <w:abstractNumId w:val="17"/>
  </w:num>
  <w:num w:numId="45" w16cid:durableId="1838811449">
    <w:abstractNumId w:val="17"/>
  </w:num>
  <w:num w:numId="46" w16cid:durableId="17634474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A6"/>
    <w:rsid w:val="000011B7"/>
    <w:rsid w:val="000216B4"/>
    <w:rsid w:val="00023A7A"/>
    <w:rsid w:val="00076595"/>
    <w:rsid w:val="0008467A"/>
    <w:rsid w:val="00093B04"/>
    <w:rsid w:val="000B04D4"/>
    <w:rsid w:val="000E547E"/>
    <w:rsid w:val="000F0F3D"/>
    <w:rsid w:val="00100704"/>
    <w:rsid w:val="00116C1C"/>
    <w:rsid w:val="00165434"/>
    <w:rsid w:val="0016738F"/>
    <w:rsid w:val="0017176D"/>
    <w:rsid w:val="00177F7B"/>
    <w:rsid w:val="001C2EF7"/>
    <w:rsid w:val="001E5BBE"/>
    <w:rsid w:val="001F08B3"/>
    <w:rsid w:val="00214061"/>
    <w:rsid w:val="00236867"/>
    <w:rsid w:val="00255410"/>
    <w:rsid w:val="00286ADB"/>
    <w:rsid w:val="002D4E02"/>
    <w:rsid w:val="002E01E8"/>
    <w:rsid w:val="002E023F"/>
    <w:rsid w:val="00306C19"/>
    <w:rsid w:val="00351632"/>
    <w:rsid w:val="0035625D"/>
    <w:rsid w:val="00384884"/>
    <w:rsid w:val="003B5DEC"/>
    <w:rsid w:val="003E139C"/>
    <w:rsid w:val="003F0211"/>
    <w:rsid w:val="00403976"/>
    <w:rsid w:val="004126D9"/>
    <w:rsid w:val="00422F44"/>
    <w:rsid w:val="004253E8"/>
    <w:rsid w:val="004268A2"/>
    <w:rsid w:val="00444E21"/>
    <w:rsid w:val="00484A27"/>
    <w:rsid w:val="004A2A81"/>
    <w:rsid w:val="004A5E2F"/>
    <w:rsid w:val="004B2B93"/>
    <w:rsid w:val="004D45FB"/>
    <w:rsid w:val="004F04A7"/>
    <w:rsid w:val="0050210C"/>
    <w:rsid w:val="00506893"/>
    <w:rsid w:val="005136CC"/>
    <w:rsid w:val="00535C95"/>
    <w:rsid w:val="00543D59"/>
    <w:rsid w:val="00543FF3"/>
    <w:rsid w:val="005546D8"/>
    <w:rsid w:val="00565A5D"/>
    <w:rsid w:val="0057276B"/>
    <w:rsid w:val="00573B15"/>
    <w:rsid w:val="005B07CF"/>
    <w:rsid w:val="005C1DF4"/>
    <w:rsid w:val="005C3261"/>
    <w:rsid w:val="005D59CA"/>
    <w:rsid w:val="0061635A"/>
    <w:rsid w:val="00623B59"/>
    <w:rsid w:val="006246A6"/>
    <w:rsid w:val="00626350"/>
    <w:rsid w:val="006402D5"/>
    <w:rsid w:val="0066575D"/>
    <w:rsid w:val="006657A5"/>
    <w:rsid w:val="00674608"/>
    <w:rsid w:val="006A2263"/>
    <w:rsid w:val="006B51F2"/>
    <w:rsid w:val="006D22B3"/>
    <w:rsid w:val="006E375E"/>
    <w:rsid w:val="00717460"/>
    <w:rsid w:val="00733BF4"/>
    <w:rsid w:val="00772D8E"/>
    <w:rsid w:val="007917E9"/>
    <w:rsid w:val="00792488"/>
    <w:rsid w:val="007B7328"/>
    <w:rsid w:val="007C13CE"/>
    <w:rsid w:val="007C33F2"/>
    <w:rsid w:val="00820174"/>
    <w:rsid w:val="00831A39"/>
    <w:rsid w:val="00833AC5"/>
    <w:rsid w:val="00845521"/>
    <w:rsid w:val="00865F99"/>
    <w:rsid w:val="00870A77"/>
    <w:rsid w:val="008745D9"/>
    <w:rsid w:val="008753C9"/>
    <w:rsid w:val="008F33DA"/>
    <w:rsid w:val="00926E8E"/>
    <w:rsid w:val="0093202E"/>
    <w:rsid w:val="009532C3"/>
    <w:rsid w:val="009671C7"/>
    <w:rsid w:val="00981619"/>
    <w:rsid w:val="0099257B"/>
    <w:rsid w:val="009A269F"/>
    <w:rsid w:val="009B779A"/>
    <w:rsid w:val="009E501E"/>
    <w:rsid w:val="009E6345"/>
    <w:rsid w:val="00A00D9C"/>
    <w:rsid w:val="00A16BDE"/>
    <w:rsid w:val="00A21F2F"/>
    <w:rsid w:val="00A37A3B"/>
    <w:rsid w:val="00A47CC3"/>
    <w:rsid w:val="00A51787"/>
    <w:rsid w:val="00A617A8"/>
    <w:rsid w:val="00A77494"/>
    <w:rsid w:val="00A86E69"/>
    <w:rsid w:val="00AC5B8B"/>
    <w:rsid w:val="00AC79B5"/>
    <w:rsid w:val="00B14D11"/>
    <w:rsid w:val="00B2325F"/>
    <w:rsid w:val="00B26BA6"/>
    <w:rsid w:val="00B43875"/>
    <w:rsid w:val="00B723B6"/>
    <w:rsid w:val="00B90BB0"/>
    <w:rsid w:val="00BF05DA"/>
    <w:rsid w:val="00BF68F1"/>
    <w:rsid w:val="00C2187B"/>
    <w:rsid w:val="00C22DAB"/>
    <w:rsid w:val="00C25944"/>
    <w:rsid w:val="00C25AED"/>
    <w:rsid w:val="00C62306"/>
    <w:rsid w:val="00C7609F"/>
    <w:rsid w:val="00C77B8B"/>
    <w:rsid w:val="00C8662E"/>
    <w:rsid w:val="00C946A7"/>
    <w:rsid w:val="00CA14FB"/>
    <w:rsid w:val="00CB0D9D"/>
    <w:rsid w:val="00CB6B09"/>
    <w:rsid w:val="00CD65EF"/>
    <w:rsid w:val="00D1768E"/>
    <w:rsid w:val="00D25146"/>
    <w:rsid w:val="00D63F86"/>
    <w:rsid w:val="00D7743C"/>
    <w:rsid w:val="00D96A87"/>
    <w:rsid w:val="00DA0962"/>
    <w:rsid w:val="00DB1B86"/>
    <w:rsid w:val="00DC0D34"/>
    <w:rsid w:val="00DC644B"/>
    <w:rsid w:val="00DC73D1"/>
    <w:rsid w:val="00DD0C5B"/>
    <w:rsid w:val="00DF03BC"/>
    <w:rsid w:val="00E01FF7"/>
    <w:rsid w:val="00E023C8"/>
    <w:rsid w:val="00E07FA0"/>
    <w:rsid w:val="00E11C42"/>
    <w:rsid w:val="00E26501"/>
    <w:rsid w:val="00E43680"/>
    <w:rsid w:val="00E66257"/>
    <w:rsid w:val="00E73DEC"/>
    <w:rsid w:val="00E80B8A"/>
    <w:rsid w:val="00EA0D97"/>
    <w:rsid w:val="00EB7983"/>
    <w:rsid w:val="00ED01D6"/>
    <w:rsid w:val="00EE1921"/>
    <w:rsid w:val="00EF6D30"/>
    <w:rsid w:val="00F17BCD"/>
    <w:rsid w:val="00F25240"/>
    <w:rsid w:val="00F331B4"/>
    <w:rsid w:val="00F35826"/>
    <w:rsid w:val="00F43FEA"/>
    <w:rsid w:val="00F51CD5"/>
    <w:rsid w:val="00F633FF"/>
    <w:rsid w:val="00F704C6"/>
    <w:rsid w:val="00F75168"/>
    <w:rsid w:val="00F832C2"/>
    <w:rsid w:val="00FA22CE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BB1A3"/>
  <w15:docId w15:val="{8AEC8B52-F8EE-4B7C-92C7-0F93E638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spacing w:before="480" w:after="12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autoRedefine/>
    <w:uiPriority w:val="34"/>
    <w:qFormat/>
    <w:rsid w:val="006246A6"/>
    <w:pPr>
      <w:numPr>
        <w:numId w:val="34"/>
      </w:numPr>
      <w:spacing w:after="160" w:line="259" w:lineRule="auto"/>
      <w:contextualSpacing/>
    </w:pPr>
    <w:rPr>
      <w:rFonts w:ascii="Cambria Math" w:hAnsi="Cambria Math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46A6"/>
    <w:rPr>
      <w:color w:val="0000FF" w:themeColor="hyperlink"/>
      <w:u w:val="single"/>
    </w:rPr>
  </w:style>
  <w:style w:type="paragraph" w:customStyle="1" w:styleId="Numbering">
    <w:name w:val="Numbering"/>
    <w:next w:val="BodyText"/>
    <w:autoRedefine/>
    <w:qFormat/>
    <w:rsid w:val="006246A6"/>
    <w:pPr>
      <w:numPr>
        <w:numId w:val="30"/>
      </w:numPr>
    </w:pPr>
    <w:rPr>
      <w:rFonts w:ascii="Arial" w:eastAsia="Times" w:hAnsi="Arial"/>
      <w:sz w:val="22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624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46A6"/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0379C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survey-answer)</vt:lpstr>
    </vt:vector>
  </TitlesOfParts>
  <Company>Microsoft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survey-answer)</dc:title>
  <dc:creator>Mary Jane O'Callaghan</dc:creator>
  <cp:lastModifiedBy>Mary Jane O'Callaghan</cp:lastModifiedBy>
  <cp:revision>2</cp:revision>
  <cp:lastPrinted>2020-05-18T04:21:00Z</cp:lastPrinted>
  <dcterms:created xsi:type="dcterms:W3CDTF">2023-01-18T07:40:00Z</dcterms:created>
  <dcterms:modified xsi:type="dcterms:W3CDTF">2023-01-18T07:40:00Z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